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29" w:rsidRPr="00AF337E" w:rsidRDefault="00EB7829" w:rsidP="00EB7829">
      <w:pPr>
        <w:pStyle w:val="Title"/>
        <w:rPr>
          <w:lang w:val="fr-FR"/>
        </w:rPr>
      </w:pPr>
      <w:bookmarkStart w:id="0" w:name="_GoBack"/>
      <w:bookmarkEnd w:id="0"/>
      <w:r w:rsidRPr="00AF337E">
        <w:rPr>
          <w:lang w:val="fr-FR"/>
        </w:rPr>
        <w:t>Document title</w:t>
      </w:r>
    </w:p>
    <w:p w:rsidR="00EB7829" w:rsidRPr="00AF337E" w:rsidRDefault="00EB7829" w:rsidP="00EB7829">
      <w:pPr>
        <w:pStyle w:val="Heading2"/>
        <w:rPr>
          <w:lang w:val="fr-FR"/>
        </w:rPr>
      </w:pPr>
      <w:r w:rsidRPr="00AF337E">
        <w:rPr>
          <w:lang w:val="fr-FR"/>
        </w:rPr>
        <w:t>Document sub title 1</w:t>
      </w:r>
    </w:p>
    <w:p w:rsidR="00EB7829" w:rsidRPr="00AF337E" w:rsidRDefault="00EB7829" w:rsidP="00EB7829">
      <w:pPr>
        <w:pStyle w:val="Heading5"/>
        <w:rPr>
          <w:lang w:val="fr-FR"/>
        </w:rPr>
      </w:pPr>
      <w:r w:rsidRPr="00AF337E">
        <w:rPr>
          <w:lang w:val="fr-FR"/>
        </w:rPr>
        <w:t>Document subtitle 2</w:t>
      </w:r>
    </w:p>
    <w:p w:rsidR="00EB7829" w:rsidRDefault="00EB7829" w:rsidP="00EB7829">
      <w:r>
        <w:t>Introductory text (body)</w:t>
      </w:r>
    </w:p>
    <w:p w:rsidR="00EB7829" w:rsidRDefault="00EB7829" w:rsidP="00EB7829">
      <w:pPr>
        <w:pStyle w:val="Greytitle"/>
      </w:pPr>
      <w:r>
        <w:t>Section title</w:t>
      </w:r>
    </w:p>
    <w:p w:rsidR="00EB7829" w:rsidRDefault="00EB7829" w:rsidP="00EB7829">
      <w:r>
        <w:t xml:space="preserve">Body text. </w:t>
      </w:r>
    </w:p>
    <w:p w:rsidR="00EB7829" w:rsidRDefault="00EB7829" w:rsidP="00EB7829">
      <w:pPr>
        <w:pStyle w:val="Greytitle"/>
      </w:pPr>
      <w:r>
        <w:t>Section title</w:t>
      </w:r>
    </w:p>
    <w:p w:rsidR="00EB7829" w:rsidRDefault="00EB7829" w:rsidP="00EB7829">
      <w:r>
        <w:t>Body text</w:t>
      </w:r>
    </w:p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EB7829" w:rsidRPr="00EB7829" w:rsidRDefault="00EB7829" w:rsidP="00EB7829"/>
    <w:p w:rsidR="0052722A" w:rsidRPr="00EB7829" w:rsidRDefault="00EB7829" w:rsidP="00EB7829">
      <w:pPr>
        <w:tabs>
          <w:tab w:val="left" w:pos="7373"/>
        </w:tabs>
      </w:pPr>
      <w:r>
        <w:tab/>
      </w:r>
    </w:p>
    <w:sectPr w:rsidR="0052722A" w:rsidRPr="00EB7829" w:rsidSect="00114811">
      <w:footerReference w:type="even" r:id="rId8"/>
      <w:footerReference w:type="default" r:id="rId9"/>
      <w:footerReference w:type="first" r:id="rId10"/>
      <w:pgSz w:w="11900" w:h="16840"/>
      <w:pgMar w:top="993" w:right="1080" w:bottom="1843" w:left="1080" w:header="720" w:footer="7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F0E" w:rsidRDefault="009C5F0E" w:rsidP="00A2452D">
      <w:r>
        <w:separator/>
      </w:r>
    </w:p>
  </w:endnote>
  <w:endnote w:type="continuationSeparator" w:id="0">
    <w:p w:rsidR="009C5F0E" w:rsidRDefault="009C5F0E" w:rsidP="00A2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Default="007002E3" w:rsidP="00872F7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2E3" w:rsidRDefault="007002E3" w:rsidP="00872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Default="00EB7829" w:rsidP="00872F74">
    <w:pPr>
      <w:pStyle w:val="Footer"/>
      <w:ind w:firstLine="360"/>
    </w:pPr>
    <w:r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 wp14:anchorId="2CEC5AC0" wp14:editId="7A34434A">
          <wp:simplePos x="0" y="0"/>
          <wp:positionH relativeFrom="column">
            <wp:posOffset>-904557</wp:posOffset>
          </wp:positionH>
          <wp:positionV relativeFrom="paragraph">
            <wp:posOffset>-231140</wp:posOffset>
          </wp:positionV>
          <wp:extent cx="7771765" cy="913765"/>
          <wp:effectExtent l="0" t="0" r="635" b="635"/>
          <wp:wrapNone/>
          <wp:docPr id="5" name="Image 228" descr="C:\Users\Megan\AppData\Local\Microsoft\Windows\INetCache\Content.Word\REACH-logobar_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egan\AppData\Local\Microsoft\Windows\INetCache\Content.Word\REACH-logobar_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452D">
      <w:rPr>
        <w:i/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CB0AFC5" wp14:editId="0805FB0D">
              <wp:simplePos x="0" y="0"/>
              <wp:positionH relativeFrom="column">
                <wp:posOffset>-471805</wp:posOffset>
              </wp:positionH>
              <wp:positionV relativeFrom="paragraph">
                <wp:posOffset>75565</wp:posOffset>
              </wp:positionV>
              <wp:extent cx="3943350" cy="304800"/>
              <wp:effectExtent l="0" t="0" r="0" b="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52722A" w:rsidRDefault="007002E3" w:rsidP="00872F74">
                          <w:pPr>
                            <w:pStyle w:val="Footer"/>
                            <w:rPr>
                              <w:color w:val="FFFFFF" w:themeColor="background1"/>
                            </w:rPr>
                          </w:pP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PAGE  </w:instrText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 w:rsidR="00470FCA">
                            <w:rPr>
                              <w:rStyle w:val="PageNumber"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Pr="0052722A">
                            <w:rPr>
                              <w:color w:val="FFFFFF" w:themeColor="background1"/>
                            </w:rPr>
                            <w:t xml:space="preserve"> – </w:t>
                          </w:r>
                          <w:r w:rsidRPr="0052722A">
                            <w:rPr>
                              <w:b/>
                              <w:color w:val="FFFFFF" w:themeColor="background1"/>
                            </w:rPr>
                            <w:t xml:space="preserve">REACH </w:t>
                          </w:r>
                          <w:r w:rsidR="00AF337E">
                            <w:rPr>
                              <w:b/>
                              <w:color w:val="FFFFFF" w:themeColor="background1"/>
                            </w:rPr>
                            <w:t>Document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0AFC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37.15pt;margin-top:5.95pt;width:310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" filled="f" stroked="f">
              <v:textbox>
                <w:txbxContent>
                  <w:p w:rsidR="007002E3" w:rsidRPr="0052722A" w:rsidRDefault="007002E3" w:rsidP="00872F74">
                    <w:pPr>
                      <w:pStyle w:val="Footer"/>
                      <w:rPr>
                        <w:color w:val="FFFFFF" w:themeColor="background1"/>
                      </w:rPr>
                    </w:pP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instrText xml:space="preserve">PAGE  </w:instrText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 w:rsidR="00470FCA">
                      <w:rPr>
                        <w:rStyle w:val="PageNumber"/>
                        <w:noProof/>
                        <w:color w:val="FFFFFF" w:themeColor="background1"/>
                      </w:rPr>
                      <w:t>1</w:t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Pr="0052722A">
                      <w:rPr>
                        <w:color w:val="FFFFFF" w:themeColor="background1"/>
                      </w:rPr>
                      <w:t xml:space="preserve"> – </w:t>
                    </w:r>
                    <w:r w:rsidRPr="0052722A">
                      <w:rPr>
                        <w:b/>
                        <w:color w:val="FFFFFF" w:themeColor="background1"/>
                      </w:rPr>
                      <w:t xml:space="preserve">REACH </w:t>
                    </w:r>
                    <w:r w:rsidR="00AF337E">
                      <w:rPr>
                        <w:b/>
                        <w:color w:val="FFFFFF" w:themeColor="background1"/>
                      </w:rPr>
                      <w:t>Document template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002E3" w:rsidRPr="0049646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C806C26" wp14:editId="5A7545D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432435" cy="7597775"/>
              <wp:effectExtent l="0" t="1270" r="23495" b="23495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32435" cy="7597775"/>
                      </a:xfrm>
                      <a:prstGeom prst="rect">
                        <a:avLst/>
                      </a:prstGeom>
                      <a:solidFill>
                        <a:srgbClr val="58585A"/>
                      </a:solidFill>
                      <a:ln w="9525">
                        <a:solidFill>
                          <a:srgbClr val="58585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55640C" w:rsidRDefault="007002E3" w:rsidP="00A2452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ab/>
                          </w:r>
                          <w:r w:rsidRPr="0055640C">
                            <w:rPr>
                              <w:lang w:val="fr-FR"/>
                            </w:rPr>
                            <w:fldChar w:fldCharType="begin"/>
                          </w:r>
                          <w:r w:rsidRPr="0055640C">
                            <w:rPr>
                              <w:lang w:val="fr-FR"/>
                            </w:rPr>
                            <w:instrText xml:space="preserve"> PAGE   \* MERGEFORMAT </w:instrText>
                          </w:r>
                          <w:r w:rsidRPr="0055640C">
                            <w:rPr>
                              <w:lang w:val="fr-FR"/>
                            </w:rPr>
                            <w:fldChar w:fldCharType="separate"/>
                          </w:r>
                          <w:r w:rsidR="00470FCA">
                            <w:rPr>
                              <w:noProof/>
                              <w:lang w:val="fr-FR"/>
                            </w:rPr>
                            <w:t>1</w:t>
                          </w:r>
                          <w:r w:rsidRPr="0055640C"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06C26" id="Rectangle 2" o:spid="_x0000_s1027" style="position:absolute;left:0;text-align:left;margin-left:0;margin-top:.1pt;width:34.05pt;height:598.25pt;rotation:90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" fillcolor="#58585a" strokecolor="#58585a">
              <v:textbox>
                <w:txbxContent>
                  <w:p w:rsidR="007002E3" w:rsidRPr="0055640C" w:rsidRDefault="007002E3" w:rsidP="00A2452D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ab/>
                    </w:r>
                    <w:r w:rsidRPr="0055640C">
                      <w:rPr>
                        <w:lang w:val="fr-FR"/>
                      </w:rPr>
                      <w:fldChar w:fldCharType="begin"/>
                    </w:r>
                    <w:r w:rsidRPr="0055640C">
                      <w:rPr>
                        <w:lang w:val="fr-FR"/>
                      </w:rPr>
                      <w:instrText xml:space="preserve"> PAGE   \* MERGEFORMAT </w:instrText>
                    </w:r>
                    <w:r w:rsidRPr="0055640C">
                      <w:rPr>
                        <w:lang w:val="fr-FR"/>
                      </w:rPr>
                      <w:fldChar w:fldCharType="separate"/>
                    </w:r>
                    <w:r w:rsidR="00470FCA">
                      <w:rPr>
                        <w:noProof/>
                        <w:lang w:val="fr-FR"/>
                      </w:rPr>
                      <w:t>1</w:t>
                    </w:r>
                    <w:r w:rsidRPr="0055640C"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7002E3" w:rsidRPr="0049646E">
      <w:rPr>
        <w:noProof/>
        <w:lang w:val="fr-FR" w:eastAsia="fr-FR"/>
      </w:rPr>
      <w:drawing>
        <wp:anchor distT="0" distB="0" distL="114300" distR="114300" simplePos="0" relativeHeight="251655680" behindDoc="0" locked="0" layoutInCell="1" allowOverlap="1" wp14:anchorId="12746063" wp14:editId="15A283BE">
          <wp:simplePos x="0" y="0"/>
          <wp:positionH relativeFrom="page">
            <wp:posOffset>2683510</wp:posOffset>
          </wp:positionH>
          <wp:positionV relativeFrom="paragraph">
            <wp:posOffset>3600450</wp:posOffset>
          </wp:positionV>
          <wp:extent cx="1848409" cy="421117"/>
          <wp:effectExtent l="0" t="0" r="0" b="0"/>
          <wp:wrapNone/>
          <wp:docPr id="227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REACH-Logo (1)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906" cy="4257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Pr="00805219" w:rsidRDefault="007002E3" w:rsidP="00A2452D">
    <w:pPr>
      <w:pStyle w:val="Footer"/>
    </w:pPr>
    <w:r>
      <w:rPr>
        <w:noProof/>
        <w:lang w:val="fr-FR" w:eastAsia="fr-FR"/>
      </w:rPr>
      <w:drawing>
        <wp:anchor distT="0" distB="0" distL="114300" distR="114300" simplePos="0" relativeHeight="251664896" behindDoc="1" locked="0" layoutInCell="1" allowOverlap="1" wp14:anchorId="07159D90" wp14:editId="75A59E80">
          <wp:simplePos x="0" y="0"/>
          <wp:positionH relativeFrom="column">
            <wp:posOffset>-799466</wp:posOffset>
          </wp:positionH>
          <wp:positionV relativeFrom="paragraph">
            <wp:posOffset>-233045</wp:posOffset>
          </wp:positionV>
          <wp:extent cx="7771765" cy="913765"/>
          <wp:effectExtent l="0" t="0" r="635" b="635"/>
          <wp:wrapNone/>
          <wp:docPr id="228" name="Image 228" descr="C:\Users\Megan\AppData\Local\Microsoft\Windows\INetCache\Content.Word\REACH-logobar_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egan\AppData\Local\Microsoft\Windows\INetCache\Content.Word\REACH-logobar_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452D">
      <w:rPr>
        <w:i/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7968" behindDoc="0" locked="0" layoutInCell="1" allowOverlap="1" wp14:anchorId="243F6381" wp14:editId="24B20254">
              <wp:simplePos x="0" y="0"/>
              <wp:positionH relativeFrom="column">
                <wp:posOffset>-419100</wp:posOffset>
              </wp:positionH>
              <wp:positionV relativeFrom="paragraph">
                <wp:posOffset>99695</wp:posOffset>
              </wp:positionV>
              <wp:extent cx="3943350" cy="26670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8A5733" w:rsidRDefault="007002E3" w:rsidP="008A5733">
                          <w:pPr>
                            <w:pStyle w:val="Subtitle"/>
                          </w:pPr>
                          <w:r w:rsidRPr="008A5733">
                            <w:t xml:space="preserve">1 – </w:t>
                          </w:r>
                          <w:r w:rsidRPr="008A5733">
                            <w:rPr>
                              <w:b/>
                            </w:rPr>
                            <w:t>REACH Memo:</w:t>
                          </w:r>
                          <w:r w:rsidRPr="008A5733">
                            <w:t xml:space="preserve"> </w:t>
                          </w:r>
                          <w:r>
                            <w:t>The Programme Development Process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F638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pt;margin-top:7.85pt;width:310.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" filled="f" stroked="f">
              <v:textbox>
                <w:txbxContent>
                  <w:p w:rsidR="007002E3" w:rsidRPr="008A5733" w:rsidRDefault="007002E3" w:rsidP="008A5733">
                    <w:pPr>
                      <w:pStyle w:val="Subtitle"/>
                    </w:pPr>
                    <w:r w:rsidRPr="008A5733">
                      <w:t xml:space="preserve">1 – </w:t>
                    </w:r>
                    <w:r w:rsidRPr="008A5733">
                      <w:rPr>
                        <w:b/>
                      </w:rPr>
                      <w:t>REACH Memo:</w:t>
                    </w:r>
                    <w:r w:rsidRPr="008A5733">
                      <w:t xml:space="preserve"> </w:t>
                    </w:r>
                    <w:r>
                      <w:t>The Programme Development Process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F0E" w:rsidRDefault="009C5F0E" w:rsidP="00A2452D">
      <w:r>
        <w:separator/>
      </w:r>
    </w:p>
  </w:footnote>
  <w:footnote w:type="continuationSeparator" w:id="0">
    <w:p w:rsidR="009C5F0E" w:rsidRDefault="009C5F0E" w:rsidP="00A24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65EDB"/>
    <w:multiLevelType w:val="hybridMultilevel"/>
    <w:tmpl w:val="97589946"/>
    <w:lvl w:ilvl="0" w:tplc="0DF0FE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CB3062F"/>
    <w:multiLevelType w:val="hybridMultilevel"/>
    <w:tmpl w:val="833AC7E8"/>
    <w:lvl w:ilvl="0" w:tplc="E2F8E99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F911989"/>
    <w:multiLevelType w:val="hybridMultilevel"/>
    <w:tmpl w:val="2B084648"/>
    <w:lvl w:ilvl="0" w:tplc="F072CB2E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CA"/>
    <w:rsid w:val="00005F3F"/>
    <w:rsid w:val="000176FC"/>
    <w:rsid w:val="00025BC1"/>
    <w:rsid w:val="0004217E"/>
    <w:rsid w:val="0004244C"/>
    <w:rsid w:val="000501F4"/>
    <w:rsid w:val="00052421"/>
    <w:rsid w:val="000735C3"/>
    <w:rsid w:val="000950B3"/>
    <w:rsid w:val="000C6035"/>
    <w:rsid w:val="000D3541"/>
    <w:rsid w:val="000F332B"/>
    <w:rsid w:val="00106511"/>
    <w:rsid w:val="00106CD6"/>
    <w:rsid w:val="00114811"/>
    <w:rsid w:val="00136B80"/>
    <w:rsid w:val="0016540D"/>
    <w:rsid w:val="001862BB"/>
    <w:rsid w:val="001A3330"/>
    <w:rsid w:val="001B73AE"/>
    <w:rsid w:val="001B7FB5"/>
    <w:rsid w:val="001D69D5"/>
    <w:rsid w:val="001E6723"/>
    <w:rsid w:val="001F62AB"/>
    <w:rsid w:val="002072BF"/>
    <w:rsid w:val="00214391"/>
    <w:rsid w:val="00224B21"/>
    <w:rsid w:val="0022625D"/>
    <w:rsid w:val="00266063"/>
    <w:rsid w:val="002669E6"/>
    <w:rsid w:val="00271728"/>
    <w:rsid w:val="00275D28"/>
    <w:rsid w:val="002761A2"/>
    <w:rsid w:val="00283388"/>
    <w:rsid w:val="00297DE1"/>
    <w:rsid w:val="002A2B16"/>
    <w:rsid w:val="002A6C14"/>
    <w:rsid w:val="002E3C26"/>
    <w:rsid w:val="002F1DF0"/>
    <w:rsid w:val="00325224"/>
    <w:rsid w:val="00326A81"/>
    <w:rsid w:val="00331FC2"/>
    <w:rsid w:val="00361FB9"/>
    <w:rsid w:val="003672F0"/>
    <w:rsid w:val="003714F7"/>
    <w:rsid w:val="00374A9F"/>
    <w:rsid w:val="003853C9"/>
    <w:rsid w:val="00387D33"/>
    <w:rsid w:val="00387FC3"/>
    <w:rsid w:val="00394292"/>
    <w:rsid w:val="003A6349"/>
    <w:rsid w:val="003B4951"/>
    <w:rsid w:val="003D179B"/>
    <w:rsid w:val="003E2B09"/>
    <w:rsid w:val="003F7532"/>
    <w:rsid w:val="0040405F"/>
    <w:rsid w:val="00405B3F"/>
    <w:rsid w:val="004340AB"/>
    <w:rsid w:val="00446328"/>
    <w:rsid w:val="00451218"/>
    <w:rsid w:val="004546F8"/>
    <w:rsid w:val="004562C1"/>
    <w:rsid w:val="00470FCA"/>
    <w:rsid w:val="00482A11"/>
    <w:rsid w:val="00487E9F"/>
    <w:rsid w:val="0049146D"/>
    <w:rsid w:val="0049646E"/>
    <w:rsid w:val="004C2559"/>
    <w:rsid w:val="00502BF6"/>
    <w:rsid w:val="00503856"/>
    <w:rsid w:val="00505FA3"/>
    <w:rsid w:val="005073C9"/>
    <w:rsid w:val="005115BE"/>
    <w:rsid w:val="005155A2"/>
    <w:rsid w:val="0052722A"/>
    <w:rsid w:val="00542565"/>
    <w:rsid w:val="0054648E"/>
    <w:rsid w:val="0054770C"/>
    <w:rsid w:val="00573332"/>
    <w:rsid w:val="005D47A3"/>
    <w:rsid w:val="005D7E59"/>
    <w:rsid w:val="005E666B"/>
    <w:rsid w:val="005F176C"/>
    <w:rsid w:val="00612CA9"/>
    <w:rsid w:val="00613F85"/>
    <w:rsid w:val="00626492"/>
    <w:rsid w:val="0063034C"/>
    <w:rsid w:val="006403D0"/>
    <w:rsid w:val="00654B71"/>
    <w:rsid w:val="00657CA5"/>
    <w:rsid w:val="0067043F"/>
    <w:rsid w:val="00681290"/>
    <w:rsid w:val="006B66B3"/>
    <w:rsid w:val="006D003B"/>
    <w:rsid w:val="006D7AD2"/>
    <w:rsid w:val="006E1CA4"/>
    <w:rsid w:val="006E4901"/>
    <w:rsid w:val="007002E3"/>
    <w:rsid w:val="007157EC"/>
    <w:rsid w:val="00715F09"/>
    <w:rsid w:val="00720BF3"/>
    <w:rsid w:val="007367FB"/>
    <w:rsid w:val="00751893"/>
    <w:rsid w:val="007518A0"/>
    <w:rsid w:val="007727AF"/>
    <w:rsid w:val="007A2E50"/>
    <w:rsid w:val="007A387E"/>
    <w:rsid w:val="007B7DE3"/>
    <w:rsid w:val="007E52F0"/>
    <w:rsid w:val="00805219"/>
    <w:rsid w:val="00806A8A"/>
    <w:rsid w:val="0082779D"/>
    <w:rsid w:val="0083237A"/>
    <w:rsid w:val="008343AD"/>
    <w:rsid w:val="008369B2"/>
    <w:rsid w:val="00872F74"/>
    <w:rsid w:val="00883674"/>
    <w:rsid w:val="00890F94"/>
    <w:rsid w:val="008A397F"/>
    <w:rsid w:val="008A5733"/>
    <w:rsid w:val="008A5954"/>
    <w:rsid w:val="008D1178"/>
    <w:rsid w:val="008F55E9"/>
    <w:rsid w:val="009015B5"/>
    <w:rsid w:val="0091547F"/>
    <w:rsid w:val="00930521"/>
    <w:rsid w:val="0093080B"/>
    <w:rsid w:val="00943AC3"/>
    <w:rsid w:val="0096047E"/>
    <w:rsid w:val="00985B3C"/>
    <w:rsid w:val="009A1F01"/>
    <w:rsid w:val="009A42B3"/>
    <w:rsid w:val="009B70D4"/>
    <w:rsid w:val="009C1E37"/>
    <w:rsid w:val="009C31BE"/>
    <w:rsid w:val="009C5F0E"/>
    <w:rsid w:val="009E5C10"/>
    <w:rsid w:val="009F0134"/>
    <w:rsid w:val="009F5A7F"/>
    <w:rsid w:val="00A0495F"/>
    <w:rsid w:val="00A069B6"/>
    <w:rsid w:val="00A20D7D"/>
    <w:rsid w:val="00A23F2D"/>
    <w:rsid w:val="00A2452D"/>
    <w:rsid w:val="00A2774F"/>
    <w:rsid w:val="00A37666"/>
    <w:rsid w:val="00A5536F"/>
    <w:rsid w:val="00A56D30"/>
    <w:rsid w:val="00A56DB3"/>
    <w:rsid w:val="00A60411"/>
    <w:rsid w:val="00A62046"/>
    <w:rsid w:val="00A65F28"/>
    <w:rsid w:val="00A80828"/>
    <w:rsid w:val="00AB1C79"/>
    <w:rsid w:val="00AC1516"/>
    <w:rsid w:val="00AD0233"/>
    <w:rsid w:val="00AE1A5F"/>
    <w:rsid w:val="00AF20BD"/>
    <w:rsid w:val="00AF337E"/>
    <w:rsid w:val="00AF48BF"/>
    <w:rsid w:val="00B10B12"/>
    <w:rsid w:val="00B175B8"/>
    <w:rsid w:val="00B35386"/>
    <w:rsid w:val="00B41F33"/>
    <w:rsid w:val="00B43295"/>
    <w:rsid w:val="00B459AA"/>
    <w:rsid w:val="00B520F7"/>
    <w:rsid w:val="00B52660"/>
    <w:rsid w:val="00B57169"/>
    <w:rsid w:val="00B77B32"/>
    <w:rsid w:val="00B86053"/>
    <w:rsid w:val="00BA0455"/>
    <w:rsid w:val="00BB4673"/>
    <w:rsid w:val="00BD163E"/>
    <w:rsid w:val="00BE31A5"/>
    <w:rsid w:val="00C01973"/>
    <w:rsid w:val="00C128D3"/>
    <w:rsid w:val="00C13FDA"/>
    <w:rsid w:val="00C20C59"/>
    <w:rsid w:val="00C227ED"/>
    <w:rsid w:val="00C303B3"/>
    <w:rsid w:val="00C46088"/>
    <w:rsid w:val="00C63045"/>
    <w:rsid w:val="00C64912"/>
    <w:rsid w:val="00C703AD"/>
    <w:rsid w:val="00C90C2F"/>
    <w:rsid w:val="00C933BB"/>
    <w:rsid w:val="00C95E0B"/>
    <w:rsid w:val="00CA527F"/>
    <w:rsid w:val="00CB10B5"/>
    <w:rsid w:val="00CC0156"/>
    <w:rsid w:val="00CD20AE"/>
    <w:rsid w:val="00CD6CCE"/>
    <w:rsid w:val="00CF2BA2"/>
    <w:rsid w:val="00D05535"/>
    <w:rsid w:val="00D14EFE"/>
    <w:rsid w:val="00D20CF3"/>
    <w:rsid w:val="00D252BC"/>
    <w:rsid w:val="00D25FAA"/>
    <w:rsid w:val="00D303EA"/>
    <w:rsid w:val="00D363BD"/>
    <w:rsid w:val="00D42AE4"/>
    <w:rsid w:val="00D51EFD"/>
    <w:rsid w:val="00D52C09"/>
    <w:rsid w:val="00D563E1"/>
    <w:rsid w:val="00D66A8B"/>
    <w:rsid w:val="00D82694"/>
    <w:rsid w:val="00DA27D0"/>
    <w:rsid w:val="00DA29C0"/>
    <w:rsid w:val="00DB400F"/>
    <w:rsid w:val="00DE1B34"/>
    <w:rsid w:val="00DE3287"/>
    <w:rsid w:val="00E00C3A"/>
    <w:rsid w:val="00E26AE1"/>
    <w:rsid w:val="00E26E45"/>
    <w:rsid w:val="00E505B1"/>
    <w:rsid w:val="00E62F9E"/>
    <w:rsid w:val="00E70D83"/>
    <w:rsid w:val="00E94230"/>
    <w:rsid w:val="00E94B0B"/>
    <w:rsid w:val="00EA5F94"/>
    <w:rsid w:val="00EB7829"/>
    <w:rsid w:val="00F321F0"/>
    <w:rsid w:val="00F7633C"/>
    <w:rsid w:val="00F81A1E"/>
    <w:rsid w:val="00F848C1"/>
    <w:rsid w:val="00FB60A3"/>
    <w:rsid w:val="00FE0C04"/>
    <w:rsid w:val="00FE21BA"/>
    <w:rsid w:val="00FF01C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CDBE08"/>
  <w15:docId w15:val="{C0EB0C14-68C7-4470-A8DE-6EF3EC5D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0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811"/>
    <w:pPr>
      <w:spacing w:before="40" w:after="40"/>
    </w:pPr>
    <w:rPr>
      <w:rFonts w:ascii="Arial Narrow" w:hAnsi="Arial Narrow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29"/>
    <w:pPr>
      <w:outlineLvl w:val="0"/>
    </w:pPr>
    <w:rPr>
      <w:b/>
      <w:bCs/>
      <w:color w:val="EE5859"/>
      <w:w w:val="9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053"/>
    <w:pPr>
      <w:spacing w:after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559"/>
    <w:p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14"/>
    <w:pPr>
      <w:outlineLvl w:val="3"/>
    </w:pPr>
    <w:rPr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6C14"/>
    <w:pPr>
      <w:outlineLvl w:val="4"/>
    </w:pPr>
    <w:rPr>
      <w:b/>
      <w:color w:val="000000" w:themeColor="text1"/>
      <w14:textFill>
        <w14:solidFill>
          <w14:schemeClr w14:val="tx1">
            <w14:lumMod w14:val="75000"/>
            <w14:lumOff w14:val="25000"/>
            <w14:lumMod w14:val="50000"/>
            <w14:lumOff w14:val="5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4B7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 w:eastAsia="fr-FR"/>
    </w:rPr>
  </w:style>
  <w:style w:type="character" w:styleId="CommentReference">
    <w:name w:val="annotation reference"/>
    <w:uiPriority w:val="99"/>
    <w:semiHidden/>
    <w:unhideWhenUsed/>
    <w:rsid w:val="001D69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9D5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1D69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9D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D69D5"/>
    <w:rPr>
      <w:b/>
      <w:bCs/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DE3287"/>
    <w:rPr>
      <w:sz w:val="22"/>
      <w:szCs w:val="22"/>
    </w:rPr>
  </w:style>
  <w:style w:type="paragraph" w:styleId="NoSpacing">
    <w:name w:val="No Spacing"/>
    <w:basedOn w:val="Normal"/>
    <w:qFormat/>
    <w:rsid w:val="00A2452D"/>
  </w:style>
  <w:style w:type="paragraph" w:styleId="ListParagraph">
    <w:name w:val="List Paragraph"/>
    <w:basedOn w:val="Normal"/>
    <w:uiPriority w:val="72"/>
    <w:rsid w:val="00C12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5B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B7829"/>
    <w:rPr>
      <w:b/>
      <w:color w:val="EE5859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EB7829"/>
    <w:rPr>
      <w:rFonts w:ascii="Arial Narrow" w:hAnsi="Arial Narrow"/>
      <w:b/>
      <w:color w:val="EE5859"/>
      <w:sz w:val="40"/>
      <w:szCs w:val="22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8A5733"/>
    <w:rPr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8A5733"/>
    <w:rPr>
      <w:rFonts w:ascii="Arial Narrow" w:hAnsi="Arial Narrow"/>
      <w:color w:val="FFFFFF" w:themeColor="background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6053"/>
    <w:rPr>
      <w:rFonts w:ascii="Arial Narrow" w:hAnsi="Arial Narrow"/>
      <w:b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B7829"/>
    <w:rPr>
      <w:rFonts w:ascii="Arial Narrow" w:hAnsi="Arial Narrow"/>
      <w:b/>
      <w:bCs/>
      <w:color w:val="EE5859"/>
      <w:w w:val="9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2559"/>
    <w:rPr>
      <w:rFonts w:ascii="Arial Narrow" w:hAnsi="Arial Narrow"/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A6C14"/>
    <w:rPr>
      <w:rFonts w:ascii="Arial Narrow" w:hAnsi="Arial Narrow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A6C14"/>
    <w:rPr>
      <w:rFonts w:ascii="Arial Narrow" w:hAnsi="Arial Narrow"/>
      <w:smallCaps/>
      <w:color w:val="5A5A5A" w:themeColor="text1" w:themeTint="A5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A6C14"/>
    <w:rPr>
      <w:rFonts w:ascii="Arial Narrow" w:hAnsi="Arial Narrow"/>
      <w:b/>
      <w:color w:val="000000" w:themeColor="text1"/>
      <w:sz w:val="22"/>
      <w:szCs w:val="22"/>
      <w14:textFill>
        <w14:solidFill>
          <w14:schemeClr w14:val="tx1">
            <w14:lumMod w14:val="75000"/>
            <w14:lumOff w14:val="25000"/>
            <w14:lumMod w14:val="50000"/>
            <w14:lumOff w14:val="50000"/>
          </w14:schemeClr>
        </w14:solidFill>
      </w14:textFill>
    </w:rPr>
  </w:style>
  <w:style w:type="paragraph" w:customStyle="1" w:styleId="Greytitle">
    <w:name w:val="Grey title"/>
    <w:basedOn w:val="Normal"/>
    <w:next w:val="Normal"/>
    <w:qFormat/>
    <w:rsid w:val="00114811"/>
    <w:pPr>
      <w:keepNext/>
      <w:shd w:val="clear" w:color="auto" w:fill="58585A"/>
      <w:spacing w:before="240" w:after="120"/>
      <w:ind w:left="57"/>
    </w:pPr>
    <w:rPr>
      <w:b/>
      <w:color w:val="FFFFFF" w:themeColor="background1"/>
    </w:rPr>
  </w:style>
  <w:style w:type="character" w:styleId="PageNumber">
    <w:name w:val="page number"/>
    <w:basedOn w:val="DefaultParagraphFont"/>
    <w:uiPriority w:val="99"/>
    <w:semiHidden/>
    <w:unhideWhenUsed/>
    <w:rsid w:val="0087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if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CH-GVA-PROG\Desktop\REPO\reach_blank_doc_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7BBE7-F0BD-4ABD-BEF3-4646A1AF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reach_blank_doc_template_1.dotx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REACH-GVA-PROG</dc:creator>
  <cp:lastModifiedBy>REACH-GVA-PROG</cp:lastModifiedBy>
  <cp:revision>1</cp:revision>
  <cp:lastPrinted>2014-12-01T13:16:00Z</cp:lastPrinted>
  <dcterms:created xsi:type="dcterms:W3CDTF">2019-08-12T13:59:00Z</dcterms:created>
  <dcterms:modified xsi:type="dcterms:W3CDTF">2019-08-12T13:59:00Z</dcterms:modified>
</cp:coreProperties>
</file>